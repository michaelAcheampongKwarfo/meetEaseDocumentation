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4099560</wp:posOffset>
            </wp:positionH>
            <wp:positionV relativeFrom="paragraph">
              <wp:posOffset>-590550</wp:posOffset>
            </wp:positionV>
            <wp:extent cx="1767840" cy="1684020"/>
            <wp:effectExtent l="0" t="0" r="10160" b="5080"/>
            <wp:wrapTopAndBottom/>
            <wp:docPr id="5" name="图片 5" descr="C:\Users\Nana Yaw\Downloads\photo_2023-07-11_09-34-35.jpgphoto_2023-07-11_09-34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Nana Yaw\Downloads\photo_2023-07-11_09-34-35.jpgphoto_2023-07-11_09-34-3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68402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-1024255</wp:posOffset>
                </wp:positionH>
                <wp:positionV relativeFrom="paragraph">
                  <wp:posOffset>267970</wp:posOffset>
                </wp:positionV>
                <wp:extent cx="3755390" cy="76009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760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eastAsia="Malgun Gothic" w:cs="Times New Roman"/>
                                <w:color w:val="000000" w:themeColor="text1"/>
                                <w:sz w:val="40"/>
                                <w:szCs w:val="40"/>
                                <w:lang w:val="en-GB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eastAsia="Malgun Gothic" w:cs="Times New Roman"/>
                                <w:color w:val="000000" w:themeColor="text1"/>
                                <w:sz w:val="40"/>
                                <w:szCs w:val="40"/>
                                <w:lang w:val="en-GB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Michael Kwarfo Acheampong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80.65pt;margin-top:21.1pt;height:59.85pt;width:295.7pt;z-index:251661312;mso-width-relative:page;mso-height-relative:page;" filled="f" stroked="f" coordsize="21600,21600" o:gfxdata="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3oB3D9sAAAALAQAADwAAAAAAAAABACAAAAAiAAAA&#10;ZHJzL2Rvd25yZXYueG1sUEsBAhQAFAAAAAgAh07iQI5a1ko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eastAsia="Malgun Gothic" w:cs="Times New Roman"/>
                          <w:color w:val="000000" w:themeColor="text1"/>
                          <w:sz w:val="40"/>
                          <w:szCs w:val="40"/>
                          <w:lang w:val="en-GB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eastAsia="Malgun Gothic" w:cs="Times New Roman"/>
                          <w:color w:val="000000" w:themeColor="text1"/>
                          <w:sz w:val="40"/>
                          <w:szCs w:val="40"/>
                          <w:lang w:val="en-GB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Michael Kwarfo Acheampong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5610225</wp:posOffset>
                </wp:positionV>
                <wp:extent cx="4582795" cy="2188210"/>
                <wp:effectExtent l="0" t="0" r="0" b="0"/>
                <wp:wrapNone/>
                <wp:docPr id="2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795" cy="21882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one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TV,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Accra, Ghana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(June, 2023).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Provided IT support and troubleshooting 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Assisted in maintaining computer systems and networks,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including hardware and software installations.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Star FM, Accra, Ghana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(November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2022).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Resolved technical issues related to printers, software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applications, and network connectivity.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Collaborated with the IT team to ensure smooth operations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efficient workflow.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77pt;margin-top:441.75pt;height:172.3pt;width:360.85pt;z-index:251671552;mso-width-relative:page;mso-height-relative:page;" filled="f" stroked="f" coordsize="21600,21600" o:gfxdata="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YCopnaAAAADQEAAA8AAAAAAAAAAQAgAAAAIgAAAGRycy9kb3ducmV2LnhtbFBL&#10;AQIUABQAAAAIAIdO4kD5skZ4uwEAAF8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Gh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one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TV,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Accra, Ghana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(June, 2023).</w:t>
                      </w:r>
                    </w:p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Provided IT support and troubleshooting .</w:t>
                      </w:r>
                    </w:p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Assisted in maintaining computer systems and networks,</w:t>
                      </w:r>
                    </w:p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including hardware and software installations.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Star FM, Accra, Ghana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(November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2022).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Resolved technical issues related to printers, software 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applications, and network connectivity.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Collaborated with the IT team to ensure smooth operations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 and efficient workflow.</w:t>
                      </w:r>
                    </w:p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2181860</wp:posOffset>
                </wp:positionV>
                <wp:extent cx="4253865" cy="3969385"/>
                <wp:effectExtent l="0" t="0" r="0" b="0"/>
                <wp:wrapNone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865" cy="39693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Ghana Communication Technology University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Sc.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Information Technology.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Expected Graduation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 2023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Dean's Lister for 8 semesters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Ghana National College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General Arts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Class of 201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Maintained a GPA of 4.0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Cadet financial secretary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7pt;margin-top:171.8pt;height:312.55pt;width:334.95pt;z-index:251669504;mso-width-relative:page;mso-height-relative:page;" filled="f" stroked="f" coordsize="21600,21600" o:gfxdata="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pVyeXtoAAAAMAQAADwAAAAAAAAABACAAAAAiAAAAZHJzL2Rvd25yZXYueG1s&#10;UEsBAhQAFAAAAAgAh07iQMzXb6G9AQAAXw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Ghana Communication Technology University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Sc.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Information Technology.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Expected Graduation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 2023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Times New Roman" w:hAnsi="Times New Roman" w:cs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Dean's Lister for 8 semesters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Times New Roman" w:hAnsi="Times New Roman" w:cs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Ghana National College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General Arts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Class of 201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Maintained a GPA of 4.0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Cadet financial secretary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8206105</wp:posOffset>
                </wp:positionV>
                <wp:extent cx="4122420" cy="645160"/>
                <wp:effectExtent l="0" t="0" r="0" b="0"/>
                <wp:wrapNone/>
                <wp:docPr id="2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420" cy="645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Proficient in programming languages, including Flutter.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Experienced in IT troubleshooting and problem-solving.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Strong communication skills, both written and verbal.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Ability to work collaboratively in a team environment.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77pt;margin-top:646.15pt;height:50.8pt;width:324.6pt;z-index:251673600;mso-width-relative:page;mso-height-relative:page;" filled="f" stroked="f" coordsize="21600,21600" o:gfxdata="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b+ql62gAAAA4BAAAPAAAAAAAAAAEAIAAAACIAAABkcnMvZG93bnJldi54bWxQSwEC&#10;FAAUAAAACACHTuJAlWx2AbkBAABe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Proficient in programming languages, including Flutter.</w:t>
                      </w:r>
                    </w:p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Experienced in IT troubleshooting and problem-solving.</w:t>
                      </w:r>
                    </w:p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Strong communication skills, both written and verbal.</w:t>
                      </w:r>
                    </w:p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Ability to work collaboratively in a team environment.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2308860</wp:posOffset>
            </wp:positionH>
            <wp:positionV relativeFrom="paragraph">
              <wp:posOffset>5164455</wp:posOffset>
            </wp:positionV>
            <wp:extent cx="335280" cy="335280"/>
            <wp:effectExtent l="0" t="0" r="0" b="0"/>
            <wp:wrapNone/>
            <wp:docPr id="7" name="图片 7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2308860</wp:posOffset>
            </wp:positionH>
            <wp:positionV relativeFrom="paragraph">
              <wp:posOffset>1760855</wp:posOffset>
            </wp:positionV>
            <wp:extent cx="335280" cy="335280"/>
            <wp:effectExtent l="0" t="0" r="0" b="0"/>
            <wp:wrapNone/>
            <wp:docPr id="6" name="图片 6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5104130</wp:posOffset>
                </wp:positionV>
                <wp:extent cx="2449830" cy="52514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830" cy="52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209.1pt;margin-top:401.9pt;height:41.35pt;width:192.9pt;z-index:251670528;mso-width-relative:page;mso-height-relative:page;" filled="f" stroked="f" coordsize="21600,21600" o:gfxdata="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XnJK9sAAAALAQAADwAAAAAAAAABACAAAAAiAAAA&#10;ZHJzL2Rvd25yZXYueG1sUEsBAhQAFAAAAAgAh07iQE+WrR8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1675765</wp:posOffset>
                </wp:positionV>
                <wp:extent cx="1307465" cy="52514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52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209.1pt;margin-top:131.95pt;height:41.35pt;width:102.95pt;z-index:251668480;mso-width-relative:page;mso-height-relative:page;" filled="f" stroked="f" coordsize="21600,21600" o:gfxdata="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v2IFNwAAAALAQAADwAAAAAAAAABACAAAAAiAAAA&#10;ZHJzL2Rvd25yZXYueG1sUEsBAhQAFAAAAAgAh07iQGAbfT4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7686675</wp:posOffset>
                </wp:positionV>
                <wp:extent cx="2232025" cy="5251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52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Personal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kills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209.1pt;margin-top:605.25pt;height:41.35pt;width:175.75pt;z-index:251672576;mso-width-relative:page;mso-height-relative:page;" filled="f" stroked="f" coordsize="21600,21600" o:gfxdata="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8S1wF3QAAAA0BAAAPAAAAAAAAAAEAIAAAACIA&#10;AABkcnMvZG93bnJldi54bWxQSwECFAAUAAAACACHTuJA/3B2Dj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Personal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kills</w:t>
                      </w:r>
                    </w:p>
                    <w:p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20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2308860</wp:posOffset>
            </wp:positionH>
            <wp:positionV relativeFrom="paragraph">
              <wp:posOffset>7738110</wp:posOffset>
            </wp:positionV>
            <wp:extent cx="335280" cy="335280"/>
            <wp:effectExtent l="0" t="0" r="0" b="0"/>
            <wp:wrapNone/>
            <wp:docPr id="9" name="图片 9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-765175</wp:posOffset>
                </wp:positionH>
                <wp:positionV relativeFrom="paragraph">
                  <wp:posOffset>2313305</wp:posOffset>
                </wp:positionV>
                <wp:extent cx="2489835" cy="147637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835" cy="1476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spacing w:line="240" w:lineRule="auto"/>
                              <w:ind w:lef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Email: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kwarfomichael8@gmail.com</w:t>
                            </w:r>
                          </w:p>
                          <w:p>
                            <w:pPr>
                              <w:pStyle w:val="4"/>
                              <w:kinsoku/>
                              <w:spacing w:line="240" w:lineRule="auto"/>
                              <w:ind w:lef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Pho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ne Number 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0552235862</w:t>
                            </w:r>
                          </w:p>
                          <w:p>
                            <w:pPr>
                              <w:pStyle w:val="4"/>
                              <w:kinsoku/>
                              <w:spacing w:line="240" w:lineRule="auto"/>
                              <w:ind w:lef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Address: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GW - 0637 - 6896</w:t>
                            </w:r>
                          </w:p>
                          <w:p>
                            <w:pPr>
                              <w:pStyle w:val="4"/>
                              <w:kinsoku/>
                              <w:spacing w:line="240" w:lineRule="auto"/>
                              <w:ind w:lef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Accra, Ghana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0.25pt;margin-top:182.15pt;height:116.25pt;width:196.05pt;z-index:251663360;mso-width-relative:page;mso-height-relative:page;" filled="f" stroked="f" coordsize="21600,21600" o:gfxdata="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zFZjh2gAAAAwBAAAPAAAAAAAAAAEAIAAAACIAAABkcnMvZG93bnJldi54bWxQ&#10;SwECFAAUAAAACACHTuJALnuKfbwBAABf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/>
                        <w:spacing w:line="240" w:lineRule="auto"/>
                        <w:ind w:left="0"/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Email: 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kwarfomichael8@gmail.com</w:t>
                      </w:r>
                    </w:p>
                    <w:p>
                      <w:pPr>
                        <w:pStyle w:val="4"/>
                        <w:kinsoku/>
                        <w:spacing w:line="240" w:lineRule="auto"/>
                        <w:ind w:left="0"/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Pho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ne Number 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0552235862</w:t>
                      </w:r>
                    </w:p>
                    <w:p>
                      <w:pPr>
                        <w:pStyle w:val="4"/>
                        <w:kinsoku/>
                        <w:spacing w:line="240" w:lineRule="auto"/>
                        <w:ind w:left="0"/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Address: 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GW - 0637 - 6896</w:t>
                      </w:r>
                    </w:p>
                    <w:p>
                      <w:pPr>
                        <w:pStyle w:val="4"/>
                        <w:kinsoku/>
                        <w:spacing w:line="240" w:lineRule="auto"/>
                        <w:ind w:left="0"/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Accra, Ghana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7237095</wp:posOffset>
                </wp:positionV>
                <wp:extent cx="2277110" cy="1198880"/>
                <wp:effectExtent l="0" t="0" r="0" b="0"/>
                <wp:wrapNone/>
                <wp:docPr id="2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110" cy="1198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Certification of completion. Udemy, 2021.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Python Bootcamp, Instructor Nirwal, 2021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60.75pt;margin-top:569.85pt;height:94.4pt;width:179.3pt;z-index:251667456;mso-width-relative:page;mso-height-relative:page;" filled="f" stroked="f" coordsize="21600,21600" o:gfxdata="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69krX9oAAAAOAQAADwAAAAAAAAABACAAAAAiAAAAZHJzL2Rvd25yZXYueG1sUEsB&#10;AhQAFAAAAAgAh07iQAXTuAe6AQAAXw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Certification of completion. Udemy, 2021.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Python Bootcamp, Instructor Nirwal, 2021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4732655</wp:posOffset>
                </wp:positionV>
                <wp:extent cx="2462530" cy="1198880"/>
                <wp:effectExtent l="0" t="0" r="0" b="0"/>
                <wp:wrapNone/>
                <wp:docPr id="1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2530" cy="1198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Professional Flutter Developer with a strong background in IT support.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Seeking opportunities to utilize my programming skills and problem-solving abilities to contribute to a dynamic organization.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63.75pt;margin-top:372.65pt;height:94.4pt;width:193.9pt;z-index:251665408;mso-width-relative:page;mso-height-relative:page;" filled="f" stroked="f" coordsize="21600,21600" o:gfxdata="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nvwYzaAAAADAEAAA8AAAAAAAAAAQAgAAAAIgAAAGRycy9kb3ducmV2LnhtbFBL&#10;AQIUABQAAAAIAIdO4kCV9wocuwEAAF8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Professional Flutter Developer with a strong background in IT support.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Seeking opportunities to utilize my programming skills and problem-solving abilities to contribute to a dynamic organization.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1701800</wp:posOffset>
                </wp:positionV>
                <wp:extent cx="2310130" cy="4959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130" cy="49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Personal Information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40.2pt;margin-top:134pt;height:39.05pt;width:181.9pt;z-index:251662336;mso-width-relative:page;mso-height-relative:page;" filled="f" stroked="f" coordsize="21600,21600" o:gfxdata="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kV+Tt3AAAAAsBAAAPAAAAAAAAAAEAIAAAACIAAABk&#10;cnMvZG93bnJldi54bWxQSwECFAAUAAAACACHTuJAu++wHT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Personal Information</w:t>
                      </w:r>
                    </w:p>
                    <w:p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6593840</wp:posOffset>
                </wp:positionV>
                <wp:extent cx="1877695" cy="49593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49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Certifications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40.2pt;margin-top:519.2pt;height:39.05pt;width:147.85pt;z-index:251666432;mso-width-relative:page;mso-height-relative:page;" filled="f" stroked="f" coordsize="21600,21600" o:gfxdata="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g278+3QAAAA0BAAAPAAAAAAAAAAEAIAAAACIA&#10;AABkcnMvZG93bnJldi54bWxQSwECFAAUAAAACACHTuJAEhb4m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Certifications</w:t>
                      </w:r>
                    </w:p>
                    <w:p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4100830</wp:posOffset>
                </wp:positionV>
                <wp:extent cx="2218055" cy="4959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49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Personal Summary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40.2pt;margin-top:322.9pt;height:39.05pt;width:174.65pt;z-index:251664384;mso-width-relative:page;mso-height-relative:page;" filled="f" stroked="f" coordsize="21600,21600" o:gfxdata="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oUEiXdAAAACwEAAA8AAAAAAAAAAQAgAAAAIgAA&#10;AGRycy9kb3ducmV2LnhtbFBLAQIUABQAAAAIAIdO4kB9U75CPAIAAGY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Personal Summary</w:t>
                      </w:r>
                    </w:p>
                    <w:p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6689090</wp:posOffset>
            </wp:positionV>
            <wp:extent cx="335280" cy="335280"/>
            <wp:effectExtent l="0" t="0" r="0" b="0"/>
            <wp:wrapNone/>
            <wp:docPr id="4" name="图片 4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4199255</wp:posOffset>
            </wp:positionV>
            <wp:extent cx="335280" cy="335280"/>
            <wp:effectExtent l="0" t="0" r="0" b="0"/>
            <wp:wrapNone/>
            <wp:docPr id="3" name="图片 3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1778000</wp:posOffset>
            </wp:positionV>
            <wp:extent cx="335280" cy="335280"/>
            <wp:effectExtent l="0" t="0" r="0" b="0"/>
            <wp:wrapNone/>
            <wp:docPr id="1" name="图片 1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-1138555</wp:posOffset>
                </wp:positionH>
                <wp:positionV relativeFrom="paragraph">
                  <wp:posOffset>-918210</wp:posOffset>
                </wp:positionV>
                <wp:extent cx="7611110" cy="2243455"/>
                <wp:effectExtent l="0" t="0" r="889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4075" y="2271395"/>
                          <a:ext cx="7611110" cy="2243455"/>
                        </a:xfrm>
                        <a:prstGeom prst="rect">
                          <a:avLst/>
                        </a:prstGeom>
                        <a:solidFill>
                          <a:srgbClr val="84C2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89.65pt;margin-top:-72.3pt;height:176.65pt;width:599.3pt;z-index:251659264;v-text-anchor:middle;mso-width-relative:page;mso-height-relative:page;" fillcolor="#84C2CF" filled="t" stroked="f" coordsize="21600,21600" o:gfxdata="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yf6o9kAAAAOAQAADwAAAAAAAAABACAA&#10;AAAiAAAAZHJzL2Rvd25yZXYueG1sUEsBAhQAFAAAAAgAh07iQNljHrp+AgAA4gQAAA4AAAAAAAAA&#10;AQAgAAAAKA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74A04"/>
    <w:rsid w:val="072F3386"/>
    <w:rsid w:val="07424957"/>
    <w:rsid w:val="12BF3113"/>
    <w:rsid w:val="17317C39"/>
    <w:rsid w:val="20074A04"/>
    <w:rsid w:val="28F07564"/>
    <w:rsid w:val="39DB19C9"/>
    <w:rsid w:val="55741B96"/>
    <w:rsid w:val="791B2D8B"/>
    <w:rsid w:val="7E62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a%20Yaw\AppData\Roaming\kingsoft\office6\templates\download\50684739\Simple%20Green%20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Green Resume.docx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2023-07-11T08:40:00Z</dcterms:created>
  <dc:creator>Nana Yaw</dc:creator>
  <cp:lastModifiedBy>Nana Yaw</cp:lastModifiedBy>
  <dcterms:modified xsi:type="dcterms:W3CDTF">2023-07-15T07:57:23Z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9A4F811B9F264CD0858B5857A8DB4C7F</vt:lpwstr>
  </property>
</Properties>
</file>